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AB3C76">
        <w:rPr>
          <w:rFonts w:cs="Arial"/>
          <w:sz w:val="56"/>
        </w:rPr>
        <w:t>8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>Assignment 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AB3C76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AB3C76">
              <w:rPr>
                <w:b w:val="0"/>
              </w:rPr>
              <w:t>8</w:t>
            </w:r>
            <w:r>
              <w:rPr>
                <w:b w:val="0"/>
              </w:rPr>
              <w:t xml:space="preserve"> – Assignment 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AB3C76">
            <w:r>
              <w:rPr>
                <w:b/>
              </w:rPr>
              <w:t xml:space="preserve">Session </w:t>
            </w:r>
            <w:r w:rsidR="00AB3C76">
              <w:rPr>
                <w:b/>
              </w:rPr>
              <w:t>8</w:t>
            </w:r>
            <w:r>
              <w:rPr>
                <w:b/>
              </w:rPr>
              <w:t xml:space="preserve"> – Assignment 1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AB3C76">
            <w:r>
              <w:t>23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918936"/>
      <w:r>
        <w:t>Contents</w:t>
      </w:r>
      <w:bookmarkEnd w:id="0"/>
      <w:bookmarkEnd w:id="1"/>
    </w:p>
    <w:p w:rsidR="00496CEC" w:rsidRDefault="00496CEC"/>
    <w:p w:rsidR="00F5700B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918936" w:history="1">
        <w:r w:rsidR="00F5700B" w:rsidRPr="00FF5CA1">
          <w:rPr>
            <w:rStyle w:val="Hyperlink"/>
            <w:noProof/>
          </w:rPr>
          <w:t>Contents</w:t>
        </w:r>
        <w:r w:rsidR="00F5700B">
          <w:rPr>
            <w:noProof/>
            <w:webHidden/>
          </w:rPr>
          <w:tab/>
        </w:r>
        <w:r w:rsidR="00F5700B">
          <w:rPr>
            <w:noProof/>
            <w:webHidden/>
          </w:rPr>
          <w:fldChar w:fldCharType="begin"/>
        </w:r>
        <w:r w:rsidR="00F5700B">
          <w:rPr>
            <w:noProof/>
            <w:webHidden/>
          </w:rPr>
          <w:instrText xml:space="preserve"> PAGEREF _Toc493918936 \h </w:instrText>
        </w:r>
        <w:r w:rsidR="00F5700B">
          <w:rPr>
            <w:noProof/>
            <w:webHidden/>
          </w:rPr>
        </w:r>
        <w:r w:rsidR="00F5700B">
          <w:rPr>
            <w:noProof/>
            <w:webHidden/>
          </w:rPr>
          <w:fldChar w:fldCharType="separate"/>
        </w:r>
        <w:r w:rsidR="00F5700B">
          <w:rPr>
            <w:noProof/>
            <w:webHidden/>
          </w:rPr>
          <w:t>2</w:t>
        </w:r>
        <w:r w:rsidR="00F5700B">
          <w:rPr>
            <w:noProof/>
            <w:webHidden/>
          </w:rPr>
          <w:fldChar w:fldCharType="end"/>
        </w:r>
      </w:hyperlink>
    </w:p>
    <w:p w:rsidR="00F5700B" w:rsidRDefault="00F5700B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918937" w:history="1">
        <w:r w:rsidRPr="00FF5CA1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_Toc493918937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700B" w:rsidRDefault="00F5700B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918938" w:history="1">
        <w:r w:rsidRPr="00FF5CA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FF5CA1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_Toc493918938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700B" w:rsidRDefault="00F5700B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918939" w:history="1">
        <w:r w:rsidRPr="00FF5CA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FF5CA1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_Toc493918939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700B" w:rsidRDefault="00F5700B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918940" w:history="1">
        <w:r w:rsidRPr="00FF5CA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FF5CA1">
          <w:rPr>
            <w:rStyle w:val="Hyperlink"/>
            <w:noProof/>
          </w:rPr>
          <w:t>Get a list of employees who receive a salary less than 100, compared to their immediate employee with higher salary in the same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_Toc493918940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700B" w:rsidRDefault="00F5700B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918941" w:history="1">
        <w:r w:rsidRPr="00FF5CA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FF5CA1">
          <w:rPr>
            <w:rStyle w:val="Hyperlink"/>
            <w:noProof/>
          </w:rPr>
          <w:t>List of all employees who draw higher salary than the average salary of that department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_Toc493918941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3918937"/>
      <w:r>
        <w:lastRenderedPageBreak/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AB3C76" w:rsidP="00DB4D2F">
            <w:pPr>
              <w:jc w:val="left"/>
            </w:pPr>
            <w:r>
              <w:t>23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3918938"/>
      <w:r w:rsidR="00DB4D2F">
        <w:lastRenderedPageBreak/>
        <w:t>Problem Statement</w:t>
      </w:r>
      <w:bookmarkEnd w:id="5"/>
    </w:p>
    <w:p w:rsidR="00AB3C76" w:rsidRDefault="00AB3C76" w:rsidP="00AB3C76">
      <w:pPr>
        <w:pStyle w:val="ListParagraph"/>
        <w:numPr>
          <w:ilvl w:val="0"/>
          <w:numId w:val="47"/>
        </w:numPr>
      </w:pPr>
      <w:r>
        <w:t xml:space="preserve">Get a list of employees who receive a salary less than 100, compared to their immediate employee with higher salary in the same unit </w:t>
      </w:r>
    </w:p>
    <w:p w:rsidR="00AB3C76" w:rsidRDefault="00AB3C76" w:rsidP="00AB3C76"/>
    <w:p w:rsidR="00AB3C76" w:rsidRDefault="00AB3C76" w:rsidP="00AB3C76">
      <w:pPr>
        <w:pStyle w:val="ListParagraph"/>
        <w:numPr>
          <w:ilvl w:val="0"/>
          <w:numId w:val="47"/>
        </w:numPr>
      </w:pPr>
      <w:r>
        <w:t xml:space="preserve">List of all employees who draw higher salary than the average salary of that department </w:t>
      </w:r>
    </w:p>
    <w:p w:rsidR="00DB4D2F" w:rsidRDefault="00DB4D2F" w:rsidP="00AB3C76">
      <w:pPr>
        <w:pStyle w:val="ListParagraph"/>
        <w:numPr>
          <w:ilvl w:val="0"/>
          <w:numId w:val="47"/>
        </w:numPr>
      </w:pPr>
      <w:r>
        <w:br w:type="page"/>
      </w:r>
    </w:p>
    <w:p w:rsidR="00515538" w:rsidRDefault="00DB4D2F" w:rsidP="00DB4D2F">
      <w:pPr>
        <w:pStyle w:val="Heading1"/>
      </w:pPr>
      <w:bookmarkStart w:id="6" w:name="_Toc493918939"/>
      <w:r>
        <w:lastRenderedPageBreak/>
        <w:t>Solutions</w:t>
      </w:r>
      <w:bookmarkEnd w:id="6"/>
    </w:p>
    <w:p w:rsidR="00AB3C76" w:rsidRDefault="00AB3C76" w:rsidP="00AB3C76">
      <w:pPr>
        <w:pStyle w:val="Heading2"/>
      </w:pPr>
      <w:bookmarkStart w:id="7" w:name="_Toc493918940"/>
      <w:r>
        <w:t>Get a list of employees who receive a salary less than 100, compared to their immediate employee with higher salary in the same unit</w:t>
      </w:r>
      <w:bookmarkEnd w:id="7"/>
    </w:p>
    <w:p w:rsidR="00AB3C76" w:rsidRDefault="00AB3C76" w:rsidP="00AB3C76">
      <w:pPr>
        <w:rPr>
          <w:b/>
        </w:rPr>
      </w:pPr>
      <w:r w:rsidRPr="00AB3C76">
        <w:rPr>
          <w:b/>
        </w:rPr>
        <w:t>Data set</w:t>
      </w:r>
    </w:p>
    <w:p w:rsidR="00AB3C76" w:rsidRDefault="00AB3C76" w:rsidP="00AB3C76">
      <w:pPr>
        <w:rPr>
          <w:b/>
        </w:rPr>
      </w:pPr>
    </w:p>
    <w:p w:rsidR="00AB3C76" w:rsidRPr="00AB3C76" w:rsidRDefault="00AB3C76" w:rsidP="00AB3C76">
      <w:pPr>
        <w:rPr>
          <w:b/>
        </w:rPr>
      </w:pPr>
      <w:r>
        <w:rPr>
          <w:b/>
        </w:rPr>
        <w:t>Users.txt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 xml:space="preserve">1       </w:t>
      </w:r>
      <w:r w:rsidRPr="00AB3C76">
        <w:rPr>
          <w:sz w:val="16"/>
        </w:rPr>
        <w:t>Amit    600     DNA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 xml:space="preserve">2       </w:t>
      </w:r>
      <w:proofErr w:type="spellStart"/>
      <w:r w:rsidRPr="00AB3C76">
        <w:rPr>
          <w:sz w:val="16"/>
        </w:rPr>
        <w:t>Sumit</w:t>
      </w:r>
      <w:proofErr w:type="spellEnd"/>
      <w:r w:rsidRPr="00AB3C76">
        <w:rPr>
          <w:sz w:val="16"/>
        </w:rPr>
        <w:t xml:space="preserve">   200     DNA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>3       Yadav   229     DNA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>4       Sunil   500     FCS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 xml:space="preserve">5       </w:t>
      </w:r>
      <w:proofErr w:type="spellStart"/>
      <w:proofErr w:type="gramStart"/>
      <w:r w:rsidRPr="00AB3C76">
        <w:rPr>
          <w:sz w:val="16"/>
        </w:rPr>
        <w:t>Kranti</w:t>
      </w:r>
      <w:proofErr w:type="spellEnd"/>
      <w:r w:rsidRPr="00AB3C76">
        <w:rPr>
          <w:sz w:val="16"/>
        </w:rPr>
        <w:t xml:space="preserve">  100</w:t>
      </w:r>
      <w:proofErr w:type="gramEnd"/>
      <w:r w:rsidRPr="00AB3C76">
        <w:rPr>
          <w:sz w:val="16"/>
        </w:rPr>
        <w:t xml:space="preserve">     FCS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>6       Bob     201     FCS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 xml:space="preserve">7       </w:t>
      </w:r>
      <w:proofErr w:type="gramStart"/>
      <w:r w:rsidRPr="00AB3C76">
        <w:rPr>
          <w:sz w:val="16"/>
        </w:rPr>
        <w:t>Duncan  150</w:t>
      </w:r>
      <w:proofErr w:type="gramEnd"/>
      <w:r w:rsidRPr="00AB3C76">
        <w:rPr>
          <w:sz w:val="16"/>
        </w:rPr>
        <w:t xml:space="preserve">     DNA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>8       Sue     220     DNA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>9       Billy   340     DNA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>10      Norbert 700     FCS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 xml:space="preserve">11      </w:t>
      </w:r>
      <w:proofErr w:type="gramStart"/>
      <w:r w:rsidRPr="00AB3C76">
        <w:rPr>
          <w:sz w:val="16"/>
        </w:rPr>
        <w:t>Stuart  84</w:t>
      </w:r>
      <w:proofErr w:type="gramEnd"/>
      <w:r w:rsidRPr="00AB3C76">
        <w:rPr>
          <w:sz w:val="16"/>
        </w:rPr>
        <w:t xml:space="preserve">      FCS</w:t>
      </w:r>
    </w:p>
    <w:p w:rsidR="00AB3C76" w:rsidRPr="00AB3C76" w:rsidRDefault="00AB3C76" w:rsidP="00AB3C76">
      <w:pPr>
        <w:rPr>
          <w:sz w:val="16"/>
        </w:rPr>
      </w:pPr>
      <w:r w:rsidRPr="00AB3C76">
        <w:rPr>
          <w:sz w:val="16"/>
        </w:rPr>
        <w:t xml:space="preserve">12      </w:t>
      </w:r>
      <w:proofErr w:type="spellStart"/>
      <w:proofErr w:type="gramStart"/>
      <w:r w:rsidRPr="00AB3C76">
        <w:rPr>
          <w:sz w:val="16"/>
        </w:rPr>
        <w:t>Mahoor</w:t>
      </w:r>
      <w:proofErr w:type="spellEnd"/>
      <w:r w:rsidRPr="00AB3C76">
        <w:rPr>
          <w:sz w:val="16"/>
        </w:rPr>
        <w:t xml:space="preserve">  190</w:t>
      </w:r>
      <w:proofErr w:type="gramEnd"/>
      <w:r w:rsidRPr="00AB3C76">
        <w:rPr>
          <w:sz w:val="16"/>
        </w:rPr>
        <w:t xml:space="preserve">     FCS</w:t>
      </w:r>
    </w:p>
    <w:p w:rsidR="00AB3C76" w:rsidRDefault="00AB3C76" w:rsidP="00AB3C76"/>
    <w:p w:rsidR="00AB3C76" w:rsidRPr="00AB3C76" w:rsidRDefault="00AB3C76" w:rsidP="00AB3C76">
      <w:pPr>
        <w:rPr>
          <w:b/>
        </w:rPr>
      </w:pPr>
      <w:r w:rsidRPr="00AB3C76">
        <w:rPr>
          <w:b/>
        </w:rPr>
        <w:t>Using database custom create a table users</w:t>
      </w:r>
    </w:p>
    <w:p w:rsidR="00AB3C76" w:rsidRPr="00AB3C76" w:rsidRDefault="00AB3C76" w:rsidP="00AB3C76"/>
    <w:p w:rsidR="00AB3C76" w:rsidRPr="00AB3C76" w:rsidRDefault="00AB3C76" w:rsidP="00AB3C76">
      <w:pPr>
        <w:ind w:left="720"/>
        <w:rPr>
          <w:i/>
          <w:sz w:val="16"/>
        </w:rPr>
      </w:pPr>
      <w:proofErr w:type="gramStart"/>
      <w:r w:rsidRPr="00AB3C76">
        <w:rPr>
          <w:i/>
          <w:sz w:val="16"/>
        </w:rPr>
        <w:t>hive</w:t>
      </w:r>
      <w:proofErr w:type="gramEnd"/>
      <w:r w:rsidRPr="00AB3C76">
        <w:rPr>
          <w:i/>
          <w:sz w:val="16"/>
        </w:rPr>
        <w:t xml:space="preserve"> (custom)&gt; CREATE TABLE users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(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</w:t>
      </w:r>
      <w:proofErr w:type="gramStart"/>
      <w:r w:rsidRPr="00AB3C76">
        <w:rPr>
          <w:i/>
          <w:sz w:val="16"/>
        </w:rPr>
        <w:t>id</w:t>
      </w:r>
      <w:proofErr w:type="gramEnd"/>
      <w:r w:rsidRPr="00AB3C76">
        <w:rPr>
          <w:i/>
          <w:sz w:val="16"/>
        </w:rPr>
        <w:t xml:space="preserve"> INT,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</w:t>
      </w:r>
      <w:proofErr w:type="gramStart"/>
      <w:r w:rsidRPr="00AB3C76">
        <w:rPr>
          <w:i/>
          <w:sz w:val="16"/>
        </w:rPr>
        <w:t>name</w:t>
      </w:r>
      <w:proofErr w:type="gramEnd"/>
      <w:r w:rsidRPr="00AB3C76">
        <w:rPr>
          <w:i/>
          <w:sz w:val="16"/>
        </w:rPr>
        <w:t xml:space="preserve"> STRING,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</w:t>
      </w:r>
      <w:proofErr w:type="gramStart"/>
      <w:r w:rsidRPr="00AB3C76">
        <w:rPr>
          <w:i/>
          <w:sz w:val="16"/>
        </w:rPr>
        <w:t>salary</w:t>
      </w:r>
      <w:proofErr w:type="gramEnd"/>
      <w:r w:rsidRPr="00AB3C76">
        <w:rPr>
          <w:i/>
          <w:sz w:val="16"/>
        </w:rPr>
        <w:t xml:space="preserve"> INT,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</w:t>
      </w:r>
      <w:proofErr w:type="gramStart"/>
      <w:r w:rsidRPr="00AB3C76">
        <w:rPr>
          <w:i/>
          <w:sz w:val="16"/>
        </w:rPr>
        <w:t>unit</w:t>
      </w:r>
      <w:proofErr w:type="gramEnd"/>
      <w:r w:rsidRPr="00AB3C76">
        <w:rPr>
          <w:i/>
          <w:sz w:val="16"/>
        </w:rPr>
        <w:t xml:space="preserve"> STRING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)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ROW FORMAT DELIMITED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             &gt; FIELDS TERMINATED BY '\t';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>OK</w:t>
      </w:r>
    </w:p>
    <w:p w:rsidR="00AB3C76" w:rsidRPr="00AB3C76" w:rsidRDefault="00AB3C76" w:rsidP="00AB3C76">
      <w:pPr>
        <w:ind w:left="720"/>
        <w:rPr>
          <w:i/>
          <w:sz w:val="16"/>
        </w:rPr>
      </w:pPr>
      <w:r w:rsidRPr="00AB3C76">
        <w:rPr>
          <w:i/>
          <w:sz w:val="16"/>
        </w:rPr>
        <w:t>Time taken: 0.045 seconds</w:t>
      </w:r>
    </w:p>
    <w:p w:rsidR="00AB3C76" w:rsidRDefault="00AB3C76" w:rsidP="00AB3C76"/>
    <w:p w:rsidR="00AB3C76" w:rsidRPr="00AB3C76" w:rsidRDefault="00AB3C76" w:rsidP="00AB3C76">
      <w:pPr>
        <w:rPr>
          <w:b/>
        </w:rPr>
      </w:pPr>
      <w:r w:rsidRPr="00AB3C76">
        <w:rPr>
          <w:b/>
        </w:rPr>
        <w:t>Load data</w:t>
      </w:r>
    </w:p>
    <w:p w:rsidR="00AB3C76" w:rsidRDefault="00AB3C76" w:rsidP="00AB3C76"/>
    <w:p w:rsidR="00AB3C76" w:rsidRPr="00AB3C76" w:rsidRDefault="00AB3C76" w:rsidP="00AB3C76">
      <w:pPr>
        <w:rPr>
          <w:i/>
          <w:sz w:val="16"/>
        </w:rPr>
      </w:pPr>
      <w:proofErr w:type="gramStart"/>
      <w:r w:rsidRPr="00AB3C76">
        <w:rPr>
          <w:i/>
          <w:sz w:val="16"/>
        </w:rPr>
        <w:t>hive</w:t>
      </w:r>
      <w:proofErr w:type="gramEnd"/>
      <w:r w:rsidRPr="00AB3C76">
        <w:rPr>
          <w:i/>
          <w:sz w:val="16"/>
        </w:rPr>
        <w:t xml:space="preserve"> (custom)&gt; LOAD DATA LOCAL INPATH '/home/</w:t>
      </w:r>
      <w:proofErr w:type="spellStart"/>
      <w:r w:rsidRPr="00AB3C76">
        <w:rPr>
          <w:i/>
          <w:sz w:val="16"/>
        </w:rPr>
        <w:t>acadgild</w:t>
      </w:r>
      <w:proofErr w:type="spellEnd"/>
      <w:r w:rsidRPr="00AB3C76">
        <w:rPr>
          <w:i/>
          <w:sz w:val="16"/>
        </w:rPr>
        <w:t>/Datasets/users.txt'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             &gt; INTO TABLE users;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Loading data to table </w:t>
      </w:r>
      <w:proofErr w:type="spellStart"/>
      <w:r w:rsidRPr="00AB3C76">
        <w:rPr>
          <w:i/>
          <w:sz w:val="16"/>
        </w:rPr>
        <w:t>custom.users</w:t>
      </w:r>
      <w:proofErr w:type="spellEnd"/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Table </w:t>
      </w:r>
      <w:proofErr w:type="spellStart"/>
      <w:r w:rsidRPr="00AB3C76">
        <w:rPr>
          <w:i/>
          <w:sz w:val="16"/>
        </w:rPr>
        <w:t>custom.users</w:t>
      </w:r>
      <w:proofErr w:type="spellEnd"/>
      <w:r w:rsidRPr="00AB3C76">
        <w:rPr>
          <w:i/>
          <w:sz w:val="16"/>
        </w:rPr>
        <w:t xml:space="preserve"> stats: [</w:t>
      </w:r>
      <w:proofErr w:type="spellStart"/>
      <w:r w:rsidRPr="00AB3C76">
        <w:rPr>
          <w:i/>
          <w:sz w:val="16"/>
        </w:rPr>
        <w:t>numFiles</w:t>
      </w:r>
      <w:proofErr w:type="spellEnd"/>
      <w:r w:rsidRPr="00AB3C76">
        <w:rPr>
          <w:i/>
          <w:sz w:val="16"/>
        </w:rPr>
        <w:t xml:space="preserve">=1, </w:t>
      </w:r>
      <w:proofErr w:type="spellStart"/>
      <w:r w:rsidRPr="00AB3C76">
        <w:rPr>
          <w:i/>
          <w:sz w:val="16"/>
        </w:rPr>
        <w:t>totalSize</w:t>
      </w:r>
      <w:proofErr w:type="spellEnd"/>
      <w:r w:rsidRPr="00AB3C76">
        <w:rPr>
          <w:i/>
          <w:sz w:val="16"/>
        </w:rPr>
        <w:t>=194]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OK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Time taken: 0.103 seconds</w:t>
      </w:r>
    </w:p>
    <w:p w:rsidR="00AB3C76" w:rsidRDefault="00AB3C76" w:rsidP="00AB3C76"/>
    <w:p w:rsidR="00AB3C76" w:rsidRPr="00AB3C76" w:rsidRDefault="00AB3C76" w:rsidP="00AB3C76">
      <w:pPr>
        <w:rPr>
          <w:b/>
        </w:rPr>
      </w:pPr>
      <w:r w:rsidRPr="00AB3C76">
        <w:rPr>
          <w:b/>
        </w:rPr>
        <w:t xml:space="preserve">Check data has been imported </w:t>
      </w:r>
    </w:p>
    <w:p w:rsidR="00AB3C76" w:rsidRDefault="00AB3C76" w:rsidP="00AB3C76"/>
    <w:p w:rsidR="00AB3C76" w:rsidRPr="00AB3C76" w:rsidRDefault="00AB3C76" w:rsidP="00AB3C76">
      <w:pPr>
        <w:rPr>
          <w:i/>
          <w:sz w:val="16"/>
        </w:rPr>
      </w:pPr>
      <w:proofErr w:type="gramStart"/>
      <w:r w:rsidRPr="00AB3C76">
        <w:rPr>
          <w:i/>
          <w:sz w:val="16"/>
        </w:rPr>
        <w:t>hive</w:t>
      </w:r>
      <w:proofErr w:type="gramEnd"/>
      <w:r w:rsidRPr="00AB3C76">
        <w:rPr>
          <w:i/>
          <w:sz w:val="16"/>
        </w:rPr>
        <w:t xml:space="preserve"> (custom)&gt; select * from users;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OK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1       Amit    600     DNA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2       </w:t>
      </w:r>
      <w:proofErr w:type="spellStart"/>
      <w:r w:rsidRPr="00AB3C76">
        <w:rPr>
          <w:i/>
          <w:sz w:val="16"/>
        </w:rPr>
        <w:t>Sumit</w:t>
      </w:r>
      <w:proofErr w:type="spellEnd"/>
      <w:r w:rsidRPr="00AB3C76">
        <w:rPr>
          <w:i/>
          <w:sz w:val="16"/>
        </w:rPr>
        <w:t xml:space="preserve">   200     DNA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3       Yadav   229     DNA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4       Sunil   500     FCS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5       </w:t>
      </w:r>
      <w:proofErr w:type="spellStart"/>
      <w:proofErr w:type="gramStart"/>
      <w:r w:rsidRPr="00AB3C76">
        <w:rPr>
          <w:i/>
          <w:sz w:val="16"/>
        </w:rPr>
        <w:t>Kranti</w:t>
      </w:r>
      <w:proofErr w:type="spellEnd"/>
      <w:r w:rsidRPr="00AB3C76">
        <w:rPr>
          <w:i/>
          <w:sz w:val="16"/>
        </w:rPr>
        <w:t xml:space="preserve">  100</w:t>
      </w:r>
      <w:proofErr w:type="gramEnd"/>
      <w:r w:rsidRPr="00AB3C76">
        <w:rPr>
          <w:i/>
          <w:sz w:val="16"/>
        </w:rPr>
        <w:t xml:space="preserve">     FCS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6       Bob     201     FCS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7       </w:t>
      </w:r>
      <w:proofErr w:type="gramStart"/>
      <w:r w:rsidRPr="00AB3C76">
        <w:rPr>
          <w:i/>
          <w:sz w:val="16"/>
        </w:rPr>
        <w:t>Duncan  150</w:t>
      </w:r>
      <w:proofErr w:type="gramEnd"/>
      <w:r w:rsidRPr="00AB3C76">
        <w:rPr>
          <w:i/>
          <w:sz w:val="16"/>
        </w:rPr>
        <w:t xml:space="preserve">     DNA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8       Sue     220     DNA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9       Billy   340     DNA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10      Norbert 700     FCS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11      </w:t>
      </w:r>
      <w:proofErr w:type="gramStart"/>
      <w:r w:rsidRPr="00AB3C76">
        <w:rPr>
          <w:i/>
          <w:sz w:val="16"/>
        </w:rPr>
        <w:t>Stuart  84</w:t>
      </w:r>
      <w:proofErr w:type="gramEnd"/>
      <w:r w:rsidRPr="00AB3C76">
        <w:rPr>
          <w:i/>
          <w:sz w:val="16"/>
        </w:rPr>
        <w:t xml:space="preserve">      FCS</w:t>
      </w:r>
    </w:p>
    <w:p w:rsidR="00AB3C76" w:rsidRP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 xml:space="preserve">12      </w:t>
      </w:r>
      <w:proofErr w:type="spellStart"/>
      <w:proofErr w:type="gramStart"/>
      <w:r w:rsidRPr="00AB3C76">
        <w:rPr>
          <w:i/>
          <w:sz w:val="16"/>
        </w:rPr>
        <w:t>Mahoor</w:t>
      </w:r>
      <w:proofErr w:type="spellEnd"/>
      <w:r w:rsidRPr="00AB3C76">
        <w:rPr>
          <w:i/>
          <w:sz w:val="16"/>
        </w:rPr>
        <w:t xml:space="preserve">  190</w:t>
      </w:r>
      <w:proofErr w:type="gramEnd"/>
      <w:r w:rsidRPr="00AB3C76">
        <w:rPr>
          <w:i/>
          <w:sz w:val="16"/>
        </w:rPr>
        <w:t xml:space="preserve">     FCS</w:t>
      </w:r>
    </w:p>
    <w:p w:rsidR="00AB3C76" w:rsidRDefault="00AB3C76" w:rsidP="00AB3C76">
      <w:pPr>
        <w:rPr>
          <w:i/>
          <w:sz w:val="16"/>
        </w:rPr>
      </w:pPr>
      <w:r w:rsidRPr="00AB3C76">
        <w:rPr>
          <w:i/>
          <w:sz w:val="16"/>
        </w:rPr>
        <w:t>Time taken: 0.028 seconds, Fetched: 12 row(s)</w:t>
      </w:r>
    </w:p>
    <w:p w:rsidR="00AB3C76" w:rsidRDefault="00AB3C76">
      <w:pPr>
        <w:jc w:val="left"/>
        <w:rPr>
          <w:i/>
          <w:sz w:val="16"/>
        </w:rPr>
      </w:pPr>
    </w:p>
    <w:p w:rsidR="00AB3C76" w:rsidRDefault="00AB3C76">
      <w:pPr>
        <w:jc w:val="left"/>
        <w:rPr>
          <w:i/>
          <w:sz w:val="16"/>
        </w:rPr>
      </w:pPr>
    </w:p>
    <w:p w:rsidR="00AB3C76" w:rsidRPr="00AB3C76" w:rsidRDefault="00AB3C76">
      <w:pPr>
        <w:jc w:val="left"/>
        <w:rPr>
          <w:b/>
          <w:sz w:val="18"/>
        </w:rPr>
      </w:pPr>
      <w:r w:rsidRPr="00AB3C76">
        <w:rPr>
          <w:b/>
          <w:sz w:val="18"/>
        </w:rPr>
        <w:t>Determine what results should be returned</w:t>
      </w:r>
    </w:p>
    <w:p w:rsidR="00AB3C76" w:rsidRDefault="00AB3C76">
      <w:pPr>
        <w:jc w:val="left"/>
        <w:rPr>
          <w:i/>
          <w:sz w:val="16"/>
        </w:rPr>
      </w:pPr>
    </w:p>
    <w:p w:rsidR="00AB3C76" w:rsidRDefault="00AB3C76">
      <w:pPr>
        <w:jc w:val="left"/>
        <w:rPr>
          <w:i/>
          <w:sz w:val="16"/>
        </w:rPr>
      </w:pPr>
    </w:p>
    <w:p w:rsidR="00AB3C76" w:rsidRPr="00AB3C76" w:rsidRDefault="00AB3C76" w:rsidP="00200B28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Hive (custom)&gt; SELECT </w:t>
      </w:r>
      <w:proofErr w:type="gramStart"/>
      <w:r w:rsidRPr="00AB3C76">
        <w:rPr>
          <w:i/>
          <w:sz w:val="16"/>
        </w:rPr>
        <w:t>rank(</w:t>
      </w:r>
      <w:proofErr w:type="gramEnd"/>
      <w:r w:rsidRPr="00AB3C76">
        <w:rPr>
          <w:i/>
          <w:sz w:val="16"/>
        </w:rPr>
        <w:t>) OVER (PARTITION BY unit ORDER BY salary DESC) AS rank, id, name, salary, unit</w:t>
      </w:r>
    </w:p>
    <w:p w:rsidR="00AB3C76" w:rsidRPr="00AB3C76" w:rsidRDefault="00AB3C76" w:rsidP="00200B28">
      <w:pPr>
        <w:ind w:left="720"/>
        <w:rPr>
          <w:i/>
          <w:sz w:val="16"/>
        </w:rPr>
      </w:pPr>
      <w:r w:rsidRPr="00AB3C76">
        <w:rPr>
          <w:i/>
          <w:sz w:val="16"/>
        </w:rPr>
        <w:t>FROM users;</w:t>
      </w:r>
    </w:p>
    <w:p w:rsidR="00AB3C76" w:rsidRPr="00AB3C76" w:rsidRDefault="00AB3C76" w:rsidP="00200B28">
      <w:pPr>
        <w:ind w:left="720"/>
        <w:rPr>
          <w:i/>
          <w:sz w:val="16"/>
        </w:rPr>
      </w:pPr>
    </w:p>
    <w:p w:rsidR="00AB3C76" w:rsidRPr="00AB3C76" w:rsidRDefault="00AB3C76" w:rsidP="00200B28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Total MapReduce CPU Time Spent: 3 seconds 540 </w:t>
      </w:r>
      <w:proofErr w:type="spellStart"/>
      <w:r w:rsidRPr="00AB3C76">
        <w:rPr>
          <w:i/>
          <w:sz w:val="16"/>
        </w:rPr>
        <w:t>msec</w:t>
      </w:r>
      <w:proofErr w:type="spellEnd"/>
    </w:p>
    <w:p w:rsidR="00AB3C76" w:rsidRPr="00AB3C76" w:rsidRDefault="00AB3C76" w:rsidP="00200B28">
      <w:pPr>
        <w:ind w:left="720"/>
        <w:rPr>
          <w:i/>
          <w:sz w:val="16"/>
        </w:rPr>
      </w:pPr>
      <w:r w:rsidRPr="00AB3C76">
        <w:rPr>
          <w:i/>
          <w:sz w:val="16"/>
        </w:rPr>
        <w:t>OK</w:t>
      </w:r>
    </w:p>
    <w:p w:rsidR="00AB3C76" w:rsidRPr="009258C4" w:rsidRDefault="00AB3C76" w:rsidP="00200B28">
      <w:pPr>
        <w:ind w:left="720"/>
        <w:rPr>
          <w:i/>
          <w:sz w:val="16"/>
        </w:rPr>
      </w:pPr>
      <w:r w:rsidRPr="009258C4">
        <w:rPr>
          <w:i/>
          <w:sz w:val="16"/>
        </w:rPr>
        <w:t>1       1       Amit    600     DNA</w:t>
      </w:r>
    </w:p>
    <w:p w:rsidR="00AB3C76" w:rsidRPr="00F5700B" w:rsidRDefault="00AB3C76" w:rsidP="00200B28">
      <w:pPr>
        <w:ind w:left="720"/>
        <w:rPr>
          <w:i/>
          <w:sz w:val="16"/>
          <w:shd w:val="clear" w:color="auto" w:fill="FFFF00"/>
        </w:rPr>
      </w:pPr>
      <w:r w:rsidRPr="009258C4">
        <w:rPr>
          <w:i/>
          <w:sz w:val="16"/>
        </w:rPr>
        <w:t>2       9       Billy   340     DNA</w:t>
      </w:r>
    </w:p>
    <w:p w:rsidR="00AB3C76" w:rsidRPr="00F5700B" w:rsidRDefault="00AB3C76" w:rsidP="00200B28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>3       3       Yadav   229     DNA</w:t>
      </w:r>
    </w:p>
    <w:p w:rsidR="00AB3C76" w:rsidRPr="00F5700B" w:rsidRDefault="00AB3C76" w:rsidP="00200B28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>4       8       Sue     220     DNA</w:t>
      </w:r>
    </w:p>
    <w:p w:rsidR="00AB3C76" w:rsidRPr="00F5700B" w:rsidRDefault="00AB3C76" w:rsidP="00200B28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 xml:space="preserve">5       2       </w:t>
      </w:r>
      <w:proofErr w:type="spellStart"/>
      <w:r w:rsidRPr="00F5700B">
        <w:rPr>
          <w:i/>
          <w:sz w:val="16"/>
          <w:shd w:val="clear" w:color="auto" w:fill="FFFF00"/>
        </w:rPr>
        <w:t>Sumit</w:t>
      </w:r>
      <w:proofErr w:type="spellEnd"/>
      <w:r w:rsidRPr="00F5700B">
        <w:rPr>
          <w:i/>
          <w:sz w:val="16"/>
          <w:shd w:val="clear" w:color="auto" w:fill="FFFF00"/>
        </w:rPr>
        <w:t xml:space="preserve">   200     DNA</w:t>
      </w:r>
    </w:p>
    <w:p w:rsidR="00AB3C76" w:rsidRPr="00F5700B" w:rsidRDefault="00AB3C76" w:rsidP="00200B28">
      <w:pPr>
        <w:ind w:left="720"/>
        <w:rPr>
          <w:i/>
          <w:sz w:val="16"/>
        </w:rPr>
      </w:pPr>
      <w:r w:rsidRPr="00F5700B">
        <w:rPr>
          <w:i/>
          <w:sz w:val="16"/>
          <w:shd w:val="clear" w:color="auto" w:fill="FFFF00"/>
        </w:rPr>
        <w:t xml:space="preserve">6       7       </w:t>
      </w:r>
      <w:proofErr w:type="gramStart"/>
      <w:r w:rsidRPr="00F5700B">
        <w:rPr>
          <w:i/>
          <w:sz w:val="16"/>
          <w:shd w:val="clear" w:color="auto" w:fill="FFFF00"/>
        </w:rPr>
        <w:t>Duncan  150</w:t>
      </w:r>
      <w:proofErr w:type="gramEnd"/>
      <w:r w:rsidRPr="00F5700B">
        <w:rPr>
          <w:i/>
          <w:sz w:val="16"/>
          <w:shd w:val="clear" w:color="auto" w:fill="FFFF00"/>
        </w:rPr>
        <w:t xml:space="preserve">     DNA</w:t>
      </w:r>
    </w:p>
    <w:p w:rsidR="00AB3C76" w:rsidRPr="009258C4" w:rsidRDefault="00AB3C76" w:rsidP="00200B28">
      <w:pPr>
        <w:ind w:left="720"/>
        <w:rPr>
          <w:i/>
          <w:sz w:val="16"/>
        </w:rPr>
      </w:pPr>
      <w:r w:rsidRPr="009258C4">
        <w:rPr>
          <w:i/>
          <w:sz w:val="16"/>
        </w:rPr>
        <w:t>1       10      Norbert 700     FCS</w:t>
      </w:r>
    </w:p>
    <w:p w:rsidR="00AB3C76" w:rsidRPr="00F5700B" w:rsidRDefault="00AB3C76" w:rsidP="00200B28">
      <w:pPr>
        <w:ind w:left="720"/>
        <w:rPr>
          <w:i/>
          <w:sz w:val="16"/>
        </w:rPr>
      </w:pPr>
      <w:r w:rsidRPr="009258C4">
        <w:rPr>
          <w:i/>
          <w:sz w:val="16"/>
        </w:rPr>
        <w:t>2       4       Sunil   500     FCS</w:t>
      </w:r>
    </w:p>
    <w:p w:rsidR="00AB3C76" w:rsidRPr="00F5700B" w:rsidRDefault="00AB3C76" w:rsidP="00200B28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highlight w:val="yellow"/>
        </w:rPr>
        <w:t>3       6       Bob     201     FCS</w:t>
      </w:r>
    </w:p>
    <w:p w:rsidR="00AB3C76" w:rsidRPr="00F5700B" w:rsidRDefault="00AB3C76" w:rsidP="00200B28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 xml:space="preserve">4       12      </w:t>
      </w:r>
      <w:proofErr w:type="spellStart"/>
      <w:proofErr w:type="gramStart"/>
      <w:r w:rsidRPr="00F5700B">
        <w:rPr>
          <w:i/>
          <w:sz w:val="16"/>
          <w:shd w:val="clear" w:color="auto" w:fill="FFFF00"/>
        </w:rPr>
        <w:t>Mahoor</w:t>
      </w:r>
      <w:proofErr w:type="spellEnd"/>
      <w:r w:rsidRPr="00F5700B">
        <w:rPr>
          <w:i/>
          <w:sz w:val="16"/>
          <w:shd w:val="clear" w:color="auto" w:fill="FFFF00"/>
        </w:rPr>
        <w:t xml:space="preserve">  190</w:t>
      </w:r>
      <w:proofErr w:type="gramEnd"/>
      <w:r w:rsidRPr="00F5700B">
        <w:rPr>
          <w:i/>
          <w:sz w:val="16"/>
          <w:shd w:val="clear" w:color="auto" w:fill="FFFF00"/>
        </w:rPr>
        <w:t xml:space="preserve">     FCS</w:t>
      </w:r>
    </w:p>
    <w:p w:rsidR="00AB3C76" w:rsidRPr="00F5700B" w:rsidRDefault="00AB3C76" w:rsidP="00200B28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 xml:space="preserve">5       5       </w:t>
      </w:r>
      <w:proofErr w:type="spellStart"/>
      <w:proofErr w:type="gramStart"/>
      <w:r w:rsidRPr="00F5700B">
        <w:rPr>
          <w:i/>
          <w:sz w:val="16"/>
          <w:shd w:val="clear" w:color="auto" w:fill="FFFF00"/>
        </w:rPr>
        <w:t>Kranti</w:t>
      </w:r>
      <w:proofErr w:type="spellEnd"/>
      <w:r w:rsidRPr="00F5700B">
        <w:rPr>
          <w:i/>
          <w:sz w:val="16"/>
          <w:shd w:val="clear" w:color="auto" w:fill="FFFF00"/>
        </w:rPr>
        <w:t xml:space="preserve">  100</w:t>
      </w:r>
      <w:proofErr w:type="gramEnd"/>
      <w:r w:rsidRPr="00F5700B">
        <w:rPr>
          <w:i/>
          <w:sz w:val="16"/>
          <w:shd w:val="clear" w:color="auto" w:fill="FFFF00"/>
        </w:rPr>
        <w:t xml:space="preserve">     FCS</w:t>
      </w:r>
    </w:p>
    <w:p w:rsidR="00AB3C76" w:rsidRPr="00AB3C76" w:rsidRDefault="00AB3C76" w:rsidP="00200B28">
      <w:pPr>
        <w:ind w:left="720"/>
        <w:rPr>
          <w:i/>
          <w:sz w:val="16"/>
        </w:rPr>
      </w:pPr>
      <w:r w:rsidRPr="00F5700B">
        <w:rPr>
          <w:i/>
          <w:sz w:val="16"/>
          <w:shd w:val="clear" w:color="auto" w:fill="FFFF00"/>
        </w:rPr>
        <w:t xml:space="preserve">6       11      </w:t>
      </w:r>
      <w:proofErr w:type="gramStart"/>
      <w:r w:rsidRPr="00F5700B">
        <w:rPr>
          <w:i/>
          <w:sz w:val="16"/>
          <w:shd w:val="clear" w:color="auto" w:fill="FFFF00"/>
        </w:rPr>
        <w:t>Stuart  84</w:t>
      </w:r>
      <w:proofErr w:type="gramEnd"/>
      <w:r w:rsidRPr="00F5700B">
        <w:rPr>
          <w:i/>
          <w:sz w:val="16"/>
          <w:shd w:val="clear" w:color="auto" w:fill="FFFF00"/>
        </w:rPr>
        <w:t xml:space="preserve">      FCS</w:t>
      </w:r>
    </w:p>
    <w:p w:rsidR="00AB3C76" w:rsidRDefault="00AB3C76" w:rsidP="00AB3C76"/>
    <w:p w:rsidR="00200B28" w:rsidRPr="00200B28" w:rsidRDefault="00200B28" w:rsidP="00AB3C76">
      <w:pPr>
        <w:rPr>
          <w:b/>
        </w:rPr>
      </w:pPr>
      <w:r w:rsidRPr="00200B28">
        <w:rPr>
          <w:b/>
        </w:rPr>
        <w:t xml:space="preserve">The highlighted records </w:t>
      </w:r>
      <w:r w:rsidR="009258C4">
        <w:rPr>
          <w:b/>
        </w:rPr>
        <w:t xml:space="preserve">in </w:t>
      </w:r>
      <w:r w:rsidR="009258C4" w:rsidRPr="009258C4">
        <w:rPr>
          <w:b/>
          <w:shd w:val="clear" w:color="auto" w:fill="FFFF00"/>
        </w:rPr>
        <w:t>yellow</w:t>
      </w:r>
      <w:r w:rsidR="009258C4">
        <w:rPr>
          <w:b/>
        </w:rPr>
        <w:t xml:space="preserve"> </w:t>
      </w:r>
      <w:r w:rsidRPr="00200B28">
        <w:rPr>
          <w:b/>
        </w:rPr>
        <w:t>should be returned</w:t>
      </w:r>
    </w:p>
    <w:p w:rsidR="00200B28" w:rsidRDefault="00200B28" w:rsidP="00AB3C76"/>
    <w:p w:rsidR="00200B28" w:rsidRDefault="00200B28" w:rsidP="00AB3C76"/>
    <w:p w:rsidR="00200B28" w:rsidRPr="00200B28" w:rsidRDefault="00200B28" w:rsidP="00AB3C76">
      <w:pPr>
        <w:rPr>
          <w:b/>
        </w:rPr>
      </w:pPr>
      <w:r w:rsidRPr="00200B28">
        <w:rPr>
          <w:b/>
        </w:rPr>
        <w:t>Query to produce results</w:t>
      </w:r>
    </w:p>
    <w:p w:rsidR="00200B28" w:rsidRDefault="00200B28" w:rsidP="00AB3C76"/>
    <w:p w:rsidR="00AB3C76" w:rsidRPr="00200B28" w:rsidRDefault="00AB3C76" w:rsidP="00200B28">
      <w:pPr>
        <w:ind w:left="720"/>
        <w:rPr>
          <w:i/>
          <w:sz w:val="16"/>
        </w:rPr>
      </w:pPr>
      <w:r w:rsidRPr="00200B28">
        <w:rPr>
          <w:i/>
          <w:sz w:val="16"/>
        </w:rPr>
        <w:t>SELECT name, salary, lead from</w:t>
      </w:r>
    </w:p>
    <w:p w:rsidR="00AB3C76" w:rsidRPr="00200B28" w:rsidRDefault="00AB3C76" w:rsidP="00200B28">
      <w:pPr>
        <w:ind w:left="720"/>
        <w:rPr>
          <w:i/>
          <w:sz w:val="16"/>
        </w:rPr>
      </w:pPr>
    </w:p>
    <w:p w:rsidR="00AB3C76" w:rsidRPr="00200B28" w:rsidRDefault="00AB3C76" w:rsidP="00200B28">
      <w:pPr>
        <w:ind w:left="720"/>
        <w:rPr>
          <w:i/>
          <w:sz w:val="16"/>
        </w:rPr>
      </w:pPr>
      <w:r w:rsidRPr="00200B28">
        <w:rPr>
          <w:i/>
          <w:sz w:val="16"/>
        </w:rPr>
        <w:t>(</w:t>
      </w:r>
      <w:proofErr w:type="gramStart"/>
      <w:r w:rsidRPr="00200B28">
        <w:rPr>
          <w:i/>
          <w:sz w:val="16"/>
        </w:rPr>
        <w:t>select</w:t>
      </w:r>
      <w:proofErr w:type="gramEnd"/>
      <w:r w:rsidRPr="00200B28">
        <w:rPr>
          <w:i/>
          <w:sz w:val="16"/>
        </w:rPr>
        <w:t xml:space="preserve"> lead(salary) OVER (PARTITION BY unit ORDER BY salary) as </w:t>
      </w:r>
      <w:proofErr w:type="spellStart"/>
      <w:r w:rsidRPr="00200B28">
        <w:rPr>
          <w:i/>
          <w:sz w:val="16"/>
        </w:rPr>
        <w:t>lead,id,name,salary,unit</w:t>
      </w:r>
      <w:proofErr w:type="spellEnd"/>
    </w:p>
    <w:p w:rsidR="00AB3C76" w:rsidRPr="00200B28" w:rsidRDefault="00AB3C76" w:rsidP="00200B28">
      <w:pPr>
        <w:ind w:left="720"/>
        <w:rPr>
          <w:i/>
          <w:sz w:val="16"/>
        </w:rPr>
      </w:pPr>
      <w:r w:rsidRPr="00200B28">
        <w:rPr>
          <w:i/>
          <w:sz w:val="16"/>
        </w:rPr>
        <w:t>FROM users)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gramStart"/>
      <w:r w:rsidRPr="00200B28">
        <w:rPr>
          <w:i/>
          <w:sz w:val="16"/>
        </w:rPr>
        <w:t>temp</w:t>
      </w:r>
      <w:proofErr w:type="gramEnd"/>
      <w:r w:rsidRPr="00200B28">
        <w:rPr>
          <w:i/>
          <w:sz w:val="16"/>
        </w:rPr>
        <w:t xml:space="preserve"> 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gramStart"/>
      <w:r w:rsidRPr="00200B28">
        <w:rPr>
          <w:i/>
          <w:sz w:val="16"/>
        </w:rPr>
        <w:t>where</w:t>
      </w:r>
      <w:proofErr w:type="gramEnd"/>
      <w:r w:rsidRPr="00200B28">
        <w:rPr>
          <w:i/>
          <w:sz w:val="16"/>
        </w:rPr>
        <w:t xml:space="preserve"> (lead-salary) &lt;100;</w:t>
      </w:r>
    </w:p>
    <w:p w:rsidR="00AB3C76" w:rsidRDefault="00AB3C76" w:rsidP="00AB3C76"/>
    <w:p w:rsidR="00200B28" w:rsidRDefault="00200B28" w:rsidP="00AB3C76">
      <w:r w:rsidRPr="00200B28">
        <w:rPr>
          <w:b/>
        </w:rPr>
        <w:t>Results</w:t>
      </w:r>
    </w:p>
    <w:p w:rsidR="00200B28" w:rsidRDefault="00200B28" w:rsidP="00AB3C76"/>
    <w:p w:rsidR="00AB3C76" w:rsidRPr="00200B28" w:rsidRDefault="00AB3C76" w:rsidP="00200B28">
      <w:pPr>
        <w:ind w:left="720"/>
        <w:rPr>
          <w:i/>
          <w:sz w:val="16"/>
        </w:rPr>
      </w:pPr>
      <w:r w:rsidRPr="00200B28">
        <w:rPr>
          <w:i/>
          <w:sz w:val="16"/>
        </w:rPr>
        <w:t>OK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gramStart"/>
      <w:r w:rsidRPr="00200B28">
        <w:rPr>
          <w:i/>
          <w:sz w:val="16"/>
        </w:rPr>
        <w:t>Duncan  150</w:t>
      </w:r>
      <w:proofErr w:type="gramEnd"/>
      <w:r w:rsidRPr="00200B28">
        <w:rPr>
          <w:i/>
          <w:sz w:val="16"/>
        </w:rPr>
        <w:t xml:space="preserve">     200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spellStart"/>
      <w:r w:rsidRPr="00200B28">
        <w:rPr>
          <w:i/>
          <w:sz w:val="16"/>
        </w:rPr>
        <w:t>Sumit</w:t>
      </w:r>
      <w:proofErr w:type="spellEnd"/>
      <w:r w:rsidRPr="00200B28">
        <w:rPr>
          <w:i/>
          <w:sz w:val="16"/>
        </w:rPr>
        <w:t xml:space="preserve">   200     220</w:t>
      </w:r>
    </w:p>
    <w:p w:rsidR="00AB3C76" w:rsidRPr="00200B28" w:rsidRDefault="00AB3C76" w:rsidP="00200B28">
      <w:pPr>
        <w:ind w:left="720"/>
        <w:rPr>
          <w:i/>
          <w:sz w:val="16"/>
        </w:rPr>
      </w:pPr>
      <w:r w:rsidRPr="00200B28">
        <w:rPr>
          <w:i/>
          <w:sz w:val="16"/>
        </w:rPr>
        <w:t>Sue     220     229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gramStart"/>
      <w:r w:rsidRPr="00200B28">
        <w:rPr>
          <w:i/>
          <w:sz w:val="16"/>
        </w:rPr>
        <w:t>Stuart  84</w:t>
      </w:r>
      <w:proofErr w:type="gramEnd"/>
      <w:r w:rsidRPr="00200B28">
        <w:rPr>
          <w:i/>
          <w:sz w:val="16"/>
        </w:rPr>
        <w:t xml:space="preserve">      100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spellStart"/>
      <w:proofErr w:type="gramStart"/>
      <w:r w:rsidRPr="00200B28">
        <w:rPr>
          <w:i/>
          <w:sz w:val="16"/>
        </w:rPr>
        <w:t>Kranti</w:t>
      </w:r>
      <w:proofErr w:type="spellEnd"/>
      <w:r w:rsidRPr="00200B28">
        <w:rPr>
          <w:i/>
          <w:sz w:val="16"/>
        </w:rPr>
        <w:t xml:space="preserve">  100</w:t>
      </w:r>
      <w:proofErr w:type="gramEnd"/>
      <w:r w:rsidRPr="00200B28">
        <w:rPr>
          <w:i/>
          <w:sz w:val="16"/>
        </w:rPr>
        <w:t xml:space="preserve">     190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spellStart"/>
      <w:proofErr w:type="gramStart"/>
      <w:r w:rsidRPr="00200B28">
        <w:rPr>
          <w:i/>
          <w:sz w:val="16"/>
        </w:rPr>
        <w:t>Mahoor</w:t>
      </w:r>
      <w:proofErr w:type="spellEnd"/>
      <w:r w:rsidRPr="00200B28">
        <w:rPr>
          <w:i/>
          <w:sz w:val="16"/>
        </w:rPr>
        <w:t xml:space="preserve">  190</w:t>
      </w:r>
      <w:proofErr w:type="gramEnd"/>
      <w:r w:rsidRPr="00200B28">
        <w:rPr>
          <w:i/>
          <w:sz w:val="16"/>
        </w:rPr>
        <w:t xml:space="preserve">     201</w:t>
      </w:r>
    </w:p>
    <w:p w:rsidR="00AB3C76" w:rsidRPr="00200B28" w:rsidRDefault="00AB3C76" w:rsidP="00200B28">
      <w:pPr>
        <w:ind w:left="720"/>
        <w:rPr>
          <w:i/>
          <w:sz w:val="16"/>
        </w:rPr>
      </w:pPr>
      <w:r w:rsidRPr="00200B28">
        <w:rPr>
          <w:i/>
          <w:sz w:val="16"/>
        </w:rPr>
        <w:t>Time taken: 20.191 seconds, Fetched: 6 row(s)</w:t>
      </w:r>
    </w:p>
    <w:p w:rsidR="00AB3C76" w:rsidRPr="00200B28" w:rsidRDefault="00AB3C76" w:rsidP="00200B28">
      <w:pPr>
        <w:ind w:left="720"/>
        <w:rPr>
          <w:i/>
          <w:sz w:val="16"/>
        </w:rPr>
      </w:pPr>
      <w:proofErr w:type="gramStart"/>
      <w:r w:rsidRPr="00200B28">
        <w:rPr>
          <w:i/>
          <w:sz w:val="16"/>
        </w:rPr>
        <w:t>hive</w:t>
      </w:r>
      <w:proofErr w:type="gramEnd"/>
      <w:r w:rsidRPr="00200B28">
        <w:rPr>
          <w:i/>
          <w:sz w:val="16"/>
        </w:rPr>
        <w:t xml:space="preserve"> (custom)&gt;</w:t>
      </w:r>
    </w:p>
    <w:p w:rsidR="00AB3C76" w:rsidRDefault="00AB3C76" w:rsidP="00AB3C76"/>
    <w:p w:rsidR="00AB3C76" w:rsidRPr="00200B28" w:rsidRDefault="00200B28" w:rsidP="00AB3C76">
      <w:pPr>
        <w:rPr>
          <w:b/>
        </w:rPr>
      </w:pPr>
      <w:r w:rsidRPr="00200B28">
        <w:rPr>
          <w:b/>
        </w:rPr>
        <w:t>**returned as expected</w:t>
      </w:r>
    </w:p>
    <w:p w:rsidR="00AB3C76" w:rsidRDefault="00AB3C76" w:rsidP="00AB3C76"/>
    <w:p w:rsidR="00AB3C76" w:rsidRDefault="00200B28" w:rsidP="00200B28">
      <w:pPr>
        <w:pStyle w:val="Heading2"/>
      </w:pPr>
      <w:bookmarkStart w:id="8" w:name="_Toc493918941"/>
      <w:r>
        <w:t>List of all employees who draw higher salary than the average salary of that department</w:t>
      </w:r>
      <w:bookmarkEnd w:id="8"/>
    </w:p>
    <w:p w:rsidR="00200B28" w:rsidRPr="00200B28" w:rsidRDefault="00200B28" w:rsidP="00AB3C76">
      <w:pPr>
        <w:rPr>
          <w:b/>
        </w:rPr>
      </w:pPr>
      <w:r w:rsidRPr="00200B28">
        <w:rPr>
          <w:b/>
        </w:rPr>
        <w:t>Using the same database and table as in solution 1.1</w:t>
      </w:r>
    </w:p>
    <w:p w:rsidR="00C82D55" w:rsidRDefault="00C82D55" w:rsidP="00AB3C76"/>
    <w:p w:rsidR="00200B28" w:rsidRDefault="00C82D55" w:rsidP="00AB3C76">
      <w:r>
        <w:t>Query used</w:t>
      </w:r>
    </w:p>
    <w:p w:rsidR="00C82D55" w:rsidRDefault="00C82D55" w:rsidP="00AB3C76"/>
    <w:p w:rsidR="00C82D55" w:rsidRDefault="00C82D55" w:rsidP="00AB3C76"/>
    <w:p w:rsidR="00AB3C76" w:rsidRPr="00C82D55" w:rsidRDefault="00AB3C76" w:rsidP="00C82D55">
      <w:pPr>
        <w:ind w:left="720"/>
        <w:rPr>
          <w:i/>
          <w:sz w:val="16"/>
        </w:rPr>
      </w:pPr>
      <w:proofErr w:type="gramStart"/>
      <w:r w:rsidRPr="00C82D55">
        <w:rPr>
          <w:i/>
          <w:sz w:val="16"/>
        </w:rPr>
        <w:t>select</w:t>
      </w:r>
      <w:proofErr w:type="gramEnd"/>
      <w:r w:rsidRPr="00C82D55">
        <w:rPr>
          <w:i/>
          <w:sz w:val="16"/>
        </w:rPr>
        <w:t xml:space="preserve"> users.* </w:t>
      </w:r>
    </w:p>
    <w:p w:rsidR="00AB3C76" w:rsidRPr="00C82D55" w:rsidRDefault="00AB3C76" w:rsidP="00C82D55">
      <w:pPr>
        <w:ind w:left="720"/>
        <w:rPr>
          <w:i/>
          <w:sz w:val="16"/>
        </w:rPr>
      </w:pPr>
      <w:proofErr w:type="gramStart"/>
      <w:r w:rsidRPr="00C82D55">
        <w:rPr>
          <w:i/>
          <w:sz w:val="16"/>
        </w:rPr>
        <w:t>from</w:t>
      </w:r>
      <w:proofErr w:type="gramEnd"/>
      <w:r w:rsidRPr="00C82D55">
        <w:rPr>
          <w:i/>
          <w:sz w:val="16"/>
        </w:rPr>
        <w:t xml:space="preserve"> (select users.*, </w:t>
      </w:r>
      <w:proofErr w:type="spellStart"/>
      <w:r w:rsidRPr="00C82D55">
        <w:rPr>
          <w:i/>
          <w:sz w:val="16"/>
        </w:rPr>
        <w:t>avg</w:t>
      </w:r>
      <w:proofErr w:type="spellEnd"/>
      <w:r w:rsidRPr="00C82D55">
        <w:rPr>
          <w:i/>
          <w:sz w:val="16"/>
        </w:rPr>
        <w:t xml:space="preserve">(salary) over (partition by unit) as </w:t>
      </w:r>
      <w:proofErr w:type="spellStart"/>
      <w:r w:rsidRPr="00C82D55">
        <w:rPr>
          <w:i/>
          <w:sz w:val="16"/>
        </w:rPr>
        <w:t>avgsalary</w:t>
      </w:r>
      <w:proofErr w:type="spellEnd"/>
      <w:r w:rsidRPr="00C82D55">
        <w:rPr>
          <w:i/>
          <w:sz w:val="16"/>
        </w:rPr>
        <w:t xml:space="preserve"> </w:t>
      </w:r>
    </w:p>
    <w:p w:rsidR="00AB3C76" w:rsidRPr="00C82D55" w:rsidRDefault="00AB3C76" w:rsidP="00C82D55">
      <w:pPr>
        <w:ind w:left="720"/>
        <w:rPr>
          <w:i/>
          <w:sz w:val="16"/>
        </w:rPr>
      </w:pPr>
      <w:r w:rsidRPr="00C82D55">
        <w:rPr>
          <w:i/>
          <w:sz w:val="16"/>
        </w:rPr>
        <w:t xml:space="preserve">      </w:t>
      </w:r>
      <w:proofErr w:type="gramStart"/>
      <w:r w:rsidRPr="00C82D55">
        <w:rPr>
          <w:i/>
          <w:sz w:val="16"/>
        </w:rPr>
        <w:t>from</w:t>
      </w:r>
      <w:proofErr w:type="gramEnd"/>
      <w:r w:rsidRPr="00C82D55">
        <w:rPr>
          <w:i/>
          <w:sz w:val="16"/>
        </w:rPr>
        <w:t xml:space="preserve"> users  </w:t>
      </w:r>
    </w:p>
    <w:p w:rsidR="00AB3C76" w:rsidRPr="00C82D55" w:rsidRDefault="00AB3C76" w:rsidP="00C82D55">
      <w:pPr>
        <w:ind w:left="720"/>
        <w:rPr>
          <w:i/>
          <w:sz w:val="16"/>
        </w:rPr>
      </w:pPr>
      <w:r w:rsidRPr="00C82D55">
        <w:rPr>
          <w:i/>
          <w:sz w:val="16"/>
        </w:rPr>
        <w:t xml:space="preserve">     ) users </w:t>
      </w:r>
    </w:p>
    <w:p w:rsidR="00AB3C76" w:rsidRPr="00C82D55" w:rsidRDefault="00AB3C76" w:rsidP="00C82D55">
      <w:pPr>
        <w:ind w:left="720"/>
        <w:rPr>
          <w:i/>
          <w:sz w:val="16"/>
        </w:rPr>
      </w:pPr>
      <w:proofErr w:type="gramStart"/>
      <w:r w:rsidRPr="00C82D55">
        <w:rPr>
          <w:i/>
          <w:sz w:val="16"/>
        </w:rPr>
        <w:t>where</w:t>
      </w:r>
      <w:proofErr w:type="gramEnd"/>
      <w:r w:rsidRPr="00C82D55">
        <w:rPr>
          <w:i/>
          <w:sz w:val="16"/>
        </w:rPr>
        <w:t xml:space="preserve"> </w:t>
      </w:r>
      <w:proofErr w:type="spellStart"/>
      <w:r w:rsidRPr="00C82D55">
        <w:rPr>
          <w:i/>
          <w:sz w:val="16"/>
        </w:rPr>
        <w:t>users.salary</w:t>
      </w:r>
      <w:proofErr w:type="spellEnd"/>
      <w:r w:rsidRPr="00C82D55">
        <w:rPr>
          <w:i/>
          <w:sz w:val="16"/>
        </w:rPr>
        <w:t xml:space="preserve"> &gt; </w:t>
      </w:r>
      <w:proofErr w:type="spellStart"/>
      <w:r w:rsidRPr="00C82D55">
        <w:rPr>
          <w:i/>
          <w:sz w:val="16"/>
        </w:rPr>
        <w:t>users.avgsalary</w:t>
      </w:r>
      <w:proofErr w:type="spellEnd"/>
      <w:r w:rsidRPr="00C82D55">
        <w:rPr>
          <w:i/>
          <w:sz w:val="16"/>
        </w:rPr>
        <w:t>;</w:t>
      </w:r>
    </w:p>
    <w:p w:rsidR="00AB3C76" w:rsidRDefault="00AB3C76" w:rsidP="00AB3C76"/>
    <w:p w:rsidR="00AB3C76" w:rsidRDefault="00AB3C76" w:rsidP="00AB3C76"/>
    <w:p w:rsidR="00C82D55" w:rsidRPr="00AB3C76" w:rsidRDefault="00C82D55" w:rsidP="00C82D55">
      <w:pPr>
        <w:jc w:val="left"/>
        <w:rPr>
          <w:b/>
          <w:sz w:val="18"/>
        </w:rPr>
      </w:pPr>
      <w:r w:rsidRPr="00AB3C76">
        <w:rPr>
          <w:b/>
          <w:sz w:val="18"/>
        </w:rPr>
        <w:lastRenderedPageBreak/>
        <w:t>Determine what results should be returned</w:t>
      </w:r>
    </w:p>
    <w:p w:rsidR="00C82D55" w:rsidRDefault="00C82D55" w:rsidP="00C82D55">
      <w:pPr>
        <w:jc w:val="left"/>
        <w:rPr>
          <w:i/>
          <w:sz w:val="16"/>
        </w:rPr>
      </w:pPr>
    </w:p>
    <w:p w:rsidR="00C82D55" w:rsidRDefault="00C82D55" w:rsidP="00C82D55">
      <w:pPr>
        <w:jc w:val="left"/>
        <w:rPr>
          <w:i/>
          <w:sz w:val="16"/>
        </w:rPr>
      </w:pPr>
    </w:p>
    <w:p w:rsidR="00F5700B" w:rsidRPr="00AB3C76" w:rsidRDefault="00F5700B" w:rsidP="00F5700B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Hive (custom)&gt; SELECT </w:t>
      </w:r>
      <w:proofErr w:type="gramStart"/>
      <w:r w:rsidRPr="00AB3C76">
        <w:rPr>
          <w:i/>
          <w:sz w:val="16"/>
        </w:rPr>
        <w:t>rank(</w:t>
      </w:r>
      <w:proofErr w:type="gramEnd"/>
      <w:r w:rsidRPr="00AB3C76">
        <w:rPr>
          <w:i/>
          <w:sz w:val="16"/>
        </w:rPr>
        <w:t>) OVER (PARTITION BY unit ORDER BY salary DESC) AS rank, id, name, salary, unit</w:t>
      </w:r>
    </w:p>
    <w:p w:rsidR="00F5700B" w:rsidRPr="00AB3C76" w:rsidRDefault="00F5700B" w:rsidP="00F5700B">
      <w:pPr>
        <w:ind w:left="720"/>
        <w:rPr>
          <w:i/>
          <w:sz w:val="16"/>
        </w:rPr>
      </w:pPr>
      <w:r w:rsidRPr="00AB3C76">
        <w:rPr>
          <w:i/>
          <w:sz w:val="16"/>
        </w:rPr>
        <w:t>FROM users;</w:t>
      </w:r>
    </w:p>
    <w:p w:rsidR="00F5700B" w:rsidRPr="00AB3C76" w:rsidRDefault="00F5700B" w:rsidP="00F5700B">
      <w:pPr>
        <w:ind w:left="720"/>
        <w:rPr>
          <w:i/>
          <w:sz w:val="16"/>
        </w:rPr>
      </w:pPr>
    </w:p>
    <w:p w:rsidR="00F5700B" w:rsidRPr="00AB3C76" w:rsidRDefault="00F5700B" w:rsidP="00F5700B">
      <w:pPr>
        <w:ind w:left="720"/>
        <w:rPr>
          <w:i/>
          <w:sz w:val="16"/>
        </w:rPr>
      </w:pPr>
      <w:r w:rsidRPr="00AB3C76">
        <w:rPr>
          <w:i/>
          <w:sz w:val="16"/>
        </w:rPr>
        <w:t xml:space="preserve">Total MapReduce CPU Time Spent: 3 seconds 540 </w:t>
      </w:r>
      <w:proofErr w:type="spellStart"/>
      <w:r w:rsidRPr="00AB3C76">
        <w:rPr>
          <w:i/>
          <w:sz w:val="16"/>
        </w:rPr>
        <w:t>msec</w:t>
      </w:r>
      <w:proofErr w:type="spellEnd"/>
    </w:p>
    <w:p w:rsidR="00F5700B" w:rsidRPr="00AB3C76" w:rsidRDefault="00F5700B" w:rsidP="00F5700B">
      <w:pPr>
        <w:ind w:left="720"/>
        <w:rPr>
          <w:i/>
          <w:sz w:val="16"/>
        </w:rPr>
      </w:pPr>
      <w:r w:rsidRPr="00AB3C76">
        <w:rPr>
          <w:i/>
          <w:sz w:val="16"/>
        </w:rPr>
        <w:t>OK</w:t>
      </w:r>
    </w:p>
    <w:p w:rsidR="00F5700B" w:rsidRPr="00F5700B" w:rsidRDefault="00F5700B" w:rsidP="00F5700B">
      <w:pPr>
        <w:ind w:left="720"/>
        <w:rPr>
          <w:i/>
          <w:sz w:val="16"/>
        </w:rPr>
      </w:pPr>
      <w:r w:rsidRPr="00F5700B">
        <w:rPr>
          <w:i/>
          <w:sz w:val="16"/>
          <w:highlight w:val="green"/>
        </w:rPr>
        <w:t>1       1       Amit    600     DNA</w:t>
      </w:r>
    </w:p>
    <w:p w:rsidR="00F5700B" w:rsidRPr="00F5700B" w:rsidRDefault="00F5700B" w:rsidP="00F5700B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highlight w:val="green"/>
        </w:rPr>
        <w:t>2       9       Billy   340     DNA</w:t>
      </w:r>
    </w:p>
    <w:p w:rsidR="00F5700B" w:rsidRPr="00F5700B" w:rsidRDefault="00F5700B" w:rsidP="00F5700B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>3       3       Yadav   229     DNA</w:t>
      </w:r>
    </w:p>
    <w:p w:rsidR="00F5700B" w:rsidRPr="00F5700B" w:rsidRDefault="00F5700B" w:rsidP="00F5700B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>4       8       Sue     220     DNA</w:t>
      </w:r>
    </w:p>
    <w:p w:rsidR="00F5700B" w:rsidRPr="00F5700B" w:rsidRDefault="00F5700B" w:rsidP="00F5700B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 xml:space="preserve">5       2       </w:t>
      </w:r>
      <w:proofErr w:type="spellStart"/>
      <w:r w:rsidRPr="00F5700B">
        <w:rPr>
          <w:i/>
          <w:sz w:val="16"/>
          <w:shd w:val="clear" w:color="auto" w:fill="FFFF00"/>
        </w:rPr>
        <w:t>Sumit</w:t>
      </w:r>
      <w:proofErr w:type="spellEnd"/>
      <w:r w:rsidRPr="00F5700B">
        <w:rPr>
          <w:i/>
          <w:sz w:val="16"/>
          <w:shd w:val="clear" w:color="auto" w:fill="FFFF00"/>
        </w:rPr>
        <w:t xml:space="preserve">   200     DNA</w:t>
      </w:r>
    </w:p>
    <w:p w:rsidR="00F5700B" w:rsidRPr="00F5700B" w:rsidRDefault="00F5700B" w:rsidP="00F5700B">
      <w:pPr>
        <w:ind w:left="720"/>
        <w:rPr>
          <w:i/>
          <w:sz w:val="16"/>
        </w:rPr>
      </w:pPr>
      <w:r w:rsidRPr="00F5700B">
        <w:rPr>
          <w:i/>
          <w:sz w:val="16"/>
          <w:shd w:val="clear" w:color="auto" w:fill="FFFF00"/>
        </w:rPr>
        <w:t xml:space="preserve">6       7       </w:t>
      </w:r>
      <w:proofErr w:type="gramStart"/>
      <w:r w:rsidRPr="00F5700B">
        <w:rPr>
          <w:i/>
          <w:sz w:val="16"/>
          <w:shd w:val="clear" w:color="auto" w:fill="FFFF00"/>
        </w:rPr>
        <w:t>Duncan  150</w:t>
      </w:r>
      <w:proofErr w:type="gramEnd"/>
      <w:r w:rsidRPr="00F5700B">
        <w:rPr>
          <w:i/>
          <w:sz w:val="16"/>
          <w:shd w:val="clear" w:color="auto" w:fill="FFFF00"/>
        </w:rPr>
        <w:t xml:space="preserve">     DNA</w:t>
      </w:r>
    </w:p>
    <w:p w:rsidR="00F5700B" w:rsidRPr="00F5700B" w:rsidRDefault="00F5700B" w:rsidP="00F5700B">
      <w:pPr>
        <w:ind w:left="720"/>
        <w:rPr>
          <w:i/>
          <w:sz w:val="16"/>
        </w:rPr>
      </w:pPr>
      <w:r w:rsidRPr="00F5700B">
        <w:rPr>
          <w:i/>
          <w:sz w:val="16"/>
          <w:highlight w:val="green"/>
        </w:rPr>
        <w:t>1       10      Norbert 700     FCS</w:t>
      </w:r>
    </w:p>
    <w:p w:rsidR="00F5700B" w:rsidRPr="00F5700B" w:rsidRDefault="00F5700B" w:rsidP="00F5700B">
      <w:pPr>
        <w:ind w:left="720"/>
        <w:rPr>
          <w:i/>
          <w:sz w:val="16"/>
        </w:rPr>
      </w:pPr>
      <w:r w:rsidRPr="00F5700B">
        <w:rPr>
          <w:i/>
          <w:sz w:val="16"/>
          <w:highlight w:val="green"/>
        </w:rPr>
        <w:t>2       4       Sunil   500     FCS</w:t>
      </w:r>
    </w:p>
    <w:p w:rsidR="00F5700B" w:rsidRPr="00F5700B" w:rsidRDefault="00F5700B" w:rsidP="00F5700B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highlight w:val="yellow"/>
        </w:rPr>
        <w:t>3       6       Bob     201     FCS</w:t>
      </w:r>
    </w:p>
    <w:p w:rsidR="00F5700B" w:rsidRPr="00F5700B" w:rsidRDefault="00F5700B" w:rsidP="00F5700B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 xml:space="preserve">4       12      </w:t>
      </w:r>
      <w:proofErr w:type="spellStart"/>
      <w:proofErr w:type="gramStart"/>
      <w:r w:rsidRPr="00F5700B">
        <w:rPr>
          <w:i/>
          <w:sz w:val="16"/>
          <w:shd w:val="clear" w:color="auto" w:fill="FFFF00"/>
        </w:rPr>
        <w:t>Mahoor</w:t>
      </w:r>
      <w:proofErr w:type="spellEnd"/>
      <w:r w:rsidRPr="00F5700B">
        <w:rPr>
          <w:i/>
          <w:sz w:val="16"/>
          <w:shd w:val="clear" w:color="auto" w:fill="FFFF00"/>
        </w:rPr>
        <w:t xml:space="preserve">  190</w:t>
      </w:r>
      <w:proofErr w:type="gramEnd"/>
      <w:r w:rsidRPr="00F5700B">
        <w:rPr>
          <w:i/>
          <w:sz w:val="16"/>
          <w:shd w:val="clear" w:color="auto" w:fill="FFFF00"/>
        </w:rPr>
        <w:t xml:space="preserve">     FCS</w:t>
      </w:r>
    </w:p>
    <w:p w:rsidR="00F5700B" w:rsidRPr="00F5700B" w:rsidRDefault="00F5700B" w:rsidP="00F5700B">
      <w:pPr>
        <w:ind w:left="720"/>
        <w:rPr>
          <w:i/>
          <w:sz w:val="16"/>
          <w:shd w:val="clear" w:color="auto" w:fill="FFFF00"/>
        </w:rPr>
      </w:pPr>
      <w:r w:rsidRPr="00F5700B">
        <w:rPr>
          <w:i/>
          <w:sz w:val="16"/>
          <w:shd w:val="clear" w:color="auto" w:fill="FFFF00"/>
        </w:rPr>
        <w:t xml:space="preserve">5       5       </w:t>
      </w:r>
      <w:proofErr w:type="spellStart"/>
      <w:proofErr w:type="gramStart"/>
      <w:r w:rsidRPr="00F5700B">
        <w:rPr>
          <w:i/>
          <w:sz w:val="16"/>
          <w:shd w:val="clear" w:color="auto" w:fill="FFFF00"/>
        </w:rPr>
        <w:t>Kranti</w:t>
      </w:r>
      <w:proofErr w:type="spellEnd"/>
      <w:r w:rsidRPr="00F5700B">
        <w:rPr>
          <w:i/>
          <w:sz w:val="16"/>
          <w:shd w:val="clear" w:color="auto" w:fill="FFFF00"/>
        </w:rPr>
        <w:t xml:space="preserve">  100</w:t>
      </w:r>
      <w:proofErr w:type="gramEnd"/>
      <w:r w:rsidRPr="00F5700B">
        <w:rPr>
          <w:i/>
          <w:sz w:val="16"/>
          <w:shd w:val="clear" w:color="auto" w:fill="FFFF00"/>
        </w:rPr>
        <w:t xml:space="preserve">     FCS</w:t>
      </w:r>
    </w:p>
    <w:p w:rsidR="00F5700B" w:rsidRPr="00AB3C76" w:rsidRDefault="00F5700B" w:rsidP="00F5700B">
      <w:pPr>
        <w:ind w:left="720"/>
        <w:rPr>
          <w:i/>
          <w:sz w:val="16"/>
        </w:rPr>
      </w:pPr>
      <w:r w:rsidRPr="00F5700B">
        <w:rPr>
          <w:i/>
          <w:sz w:val="16"/>
          <w:shd w:val="clear" w:color="auto" w:fill="FFFF00"/>
        </w:rPr>
        <w:t xml:space="preserve">6       11      </w:t>
      </w:r>
      <w:proofErr w:type="gramStart"/>
      <w:r w:rsidRPr="00F5700B">
        <w:rPr>
          <w:i/>
          <w:sz w:val="16"/>
          <w:shd w:val="clear" w:color="auto" w:fill="FFFF00"/>
        </w:rPr>
        <w:t>Stuart  84</w:t>
      </w:r>
      <w:proofErr w:type="gramEnd"/>
      <w:r w:rsidRPr="00F5700B">
        <w:rPr>
          <w:i/>
          <w:sz w:val="16"/>
          <w:shd w:val="clear" w:color="auto" w:fill="FFFF00"/>
        </w:rPr>
        <w:t xml:space="preserve">      FCS</w:t>
      </w:r>
    </w:p>
    <w:p w:rsidR="00F5700B" w:rsidRDefault="00F5700B" w:rsidP="00F5700B"/>
    <w:p w:rsidR="00F5700B" w:rsidRPr="00F5700B" w:rsidRDefault="00F5700B" w:rsidP="00F5700B">
      <w:r w:rsidRPr="00F5700B">
        <w:t xml:space="preserve">The highlighted records </w:t>
      </w:r>
      <w:r w:rsidRPr="00F5700B">
        <w:t xml:space="preserve">in </w:t>
      </w:r>
      <w:r w:rsidRPr="00F5700B">
        <w:rPr>
          <w:highlight w:val="green"/>
        </w:rPr>
        <w:t>green</w:t>
      </w:r>
      <w:r w:rsidRPr="00F5700B">
        <w:t xml:space="preserve"> </w:t>
      </w:r>
      <w:r w:rsidRPr="00F5700B">
        <w:t>should be returned</w:t>
      </w:r>
      <w:r w:rsidRPr="00F5700B">
        <w:t xml:space="preserve"> as they have salaries greater than the average for each unit.</w:t>
      </w:r>
    </w:p>
    <w:p w:rsidR="00C82D55" w:rsidRDefault="00C82D55" w:rsidP="00C82D55"/>
    <w:p w:rsidR="00C82D55" w:rsidRDefault="00C82D55" w:rsidP="00C82D55">
      <w:pPr>
        <w:rPr>
          <w:b/>
        </w:rPr>
      </w:pPr>
      <w:r>
        <w:rPr>
          <w:b/>
        </w:rPr>
        <w:t>The averages</w:t>
      </w:r>
    </w:p>
    <w:p w:rsidR="00F5700B" w:rsidRDefault="00F5700B" w:rsidP="00C82D55">
      <w:pPr>
        <w:rPr>
          <w:b/>
        </w:rPr>
      </w:pPr>
    </w:p>
    <w:p w:rsidR="00C82D55" w:rsidRPr="00F5700B" w:rsidRDefault="00C82D55" w:rsidP="00F5700B">
      <w:pPr>
        <w:ind w:left="720"/>
        <w:rPr>
          <w:b/>
          <w:i/>
        </w:rPr>
      </w:pPr>
      <w:r w:rsidRPr="00F5700B">
        <w:rPr>
          <w:b/>
          <w:i/>
        </w:rPr>
        <w:t>For DNA = 289.83</w:t>
      </w:r>
    </w:p>
    <w:p w:rsidR="00C82D55" w:rsidRPr="00F5700B" w:rsidRDefault="00C82D55" w:rsidP="00F5700B">
      <w:pPr>
        <w:ind w:left="720"/>
        <w:rPr>
          <w:b/>
          <w:i/>
        </w:rPr>
      </w:pPr>
      <w:r w:rsidRPr="00F5700B">
        <w:rPr>
          <w:b/>
          <w:i/>
        </w:rPr>
        <w:t>For FCS = 295</w:t>
      </w:r>
    </w:p>
    <w:p w:rsidR="00C82D55" w:rsidRDefault="00C82D55" w:rsidP="00C82D55">
      <w:pPr>
        <w:rPr>
          <w:b/>
        </w:rPr>
      </w:pPr>
    </w:p>
    <w:p w:rsidR="00C82D55" w:rsidRDefault="00C82D55" w:rsidP="00C82D55">
      <w:r w:rsidRPr="00200B28">
        <w:rPr>
          <w:b/>
        </w:rPr>
        <w:t>The highlighted records should be returned</w:t>
      </w:r>
    </w:p>
    <w:p w:rsidR="00C82D55" w:rsidRDefault="00C82D55" w:rsidP="00AB3C76"/>
    <w:p w:rsidR="00C82D55" w:rsidRDefault="00C82D55" w:rsidP="00AB3C76"/>
    <w:p w:rsidR="00C82D55" w:rsidRPr="00F5700B" w:rsidRDefault="00F5700B" w:rsidP="00AB3C76">
      <w:pPr>
        <w:rPr>
          <w:b/>
        </w:rPr>
      </w:pPr>
      <w:r w:rsidRPr="00F5700B">
        <w:rPr>
          <w:b/>
        </w:rPr>
        <w:t xml:space="preserve">Results </w:t>
      </w:r>
    </w:p>
    <w:p w:rsidR="00F5700B" w:rsidRDefault="00F5700B" w:rsidP="00AB3C76"/>
    <w:p w:rsidR="00AB3C76" w:rsidRDefault="00AB3C76" w:rsidP="00AB3C76">
      <w:r>
        <w:t>OK</w:t>
      </w:r>
    </w:p>
    <w:p w:rsidR="00AB3C76" w:rsidRDefault="00AB3C76" w:rsidP="00AB3C76">
      <w:r>
        <w:t>9       Billy   340     DNA     289.8333333333333</w:t>
      </w:r>
    </w:p>
    <w:p w:rsidR="00AB3C76" w:rsidRDefault="00AB3C76" w:rsidP="00AB3C76">
      <w:r>
        <w:t>1       Amit    600     DNA     289.8333333333333</w:t>
      </w:r>
    </w:p>
    <w:p w:rsidR="00AB3C76" w:rsidRDefault="00AB3C76" w:rsidP="00AB3C76">
      <w:r>
        <w:t>10      Norbert 700     FCS     295.8333333333333</w:t>
      </w:r>
    </w:p>
    <w:p w:rsidR="00AB3C76" w:rsidRDefault="00AB3C76" w:rsidP="00AB3C76">
      <w:r>
        <w:t>4       Sunil   500     FCS     295.8333333333333</w:t>
      </w:r>
    </w:p>
    <w:p w:rsidR="00AB3C76" w:rsidRDefault="00AB3C76" w:rsidP="00AB3C76">
      <w:r>
        <w:t>Time taken: 20.291 seconds, Fetched: 4 row(s)</w:t>
      </w:r>
    </w:p>
    <w:p w:rsidR="00AB3C76" w:rsidRDefault="00AB3C76" w:rsidP="00AB3C76">
      <w:proofErr w:type="gramStart"/>
      <w:r>
        <w:t>hive</w:t>
      </w:r>
      <w:proofErr w:type="gramEnd"/>
      <w:r>
        <w:t xml:space="preserve"> (custom)&gt;</w:t>
      </w:r>
    </w:p>
    <w:p w:rsidR="00AB3C76" w:rsidRPr="00DB4D2F" w:rsidRDefault="00AB3C76" w:rsidP="00AB3C76"/>
    <w:p w:rsidR="009258C4" w:rsidRPr="00200B28" w:rsidRDefault="009258C4" w:rsidP="009258C4">
      <w:pPr>
        <w:rPr>
          <w:b/>
        </w:rPr>
      </w:pPr>
      <w:r w:rsidRPr="00200B28">
        <w:rPr>
          <w:b/>
        </w:rPr>
        <w:t>**returned as expected</w:t>
      </w:r>
    </w:p>
    <w:p w:rsidR="00AB3C76" w:rsidRPr="009258C4" w:rsidRDefault="00AB3C76">
      <w:pPr>
        <w:jc w:val="left"/>
        <w:rPr>
          <w:sz w:val="16"/>
        </w:rPr>
      </w:pPr>
      <w:bookmarkStart w:id="9" w:name="_GoBack"/>
      <w:bookmarkEnd w:id="9"/>
    </w:p>
    <w:sectPr w:rsidR="00AB3C76" w:rsidRPr="009258C4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299" w:rsidRDefault="00AE4299">
      <w:r>
        <w:separator/>
      </w:r>
    </w:p>
  </w:endnote>
  <w:endnote w:type="continuationSeparator" w:id="0">
    <w:p w:rsidR="00AE4299" w:rsidRDefault="00AE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299" w:rsidRDefault="00AE4299">
      <w:r>
        <w:separator/>
      </w:r>
    </w:p>
  </w:footnote>
  <w:footnote w:type="continuationSeparator" w:id="0">
    <w:p w:rsidR="00AE4299" w:rsidRDefault="00AE4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5C7E65"/>
    <w:multiLevelType w:val="hybridMultilevel"/>
    <w:tmpl w:val="87B6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5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4"/>
  </w:num>
  <w:num w:numId="19">
    <w:abstractNumId w:val="26"/>
  </w:num>
  <w:num w:numId="20">
    <w:abstractNumId w:val="15"/>
  </w:num>
  <w:num w:numId="21">
    <w:abstractNumId w:val="41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3"/>
  </w:num>
  <w:num w:numId="28">
    <w:abstractNumId w:val="20"/>
  </w:num>
  <w:num w:numId="29">
    <w:abstractNumId w:val="36"/>
  </w:num>
  <w:num w:numId="30">
    <w:abstractNumId w:val="46"/>
  </w:num>
  <w:num w:numId="31">
    <w:abstractNumId w:val="21"/>
  </w:num>
  <w:num w:numId="32">
    <w:abstractNumId w:val="10"/>
  </w:num>
  <w:num w:numId="33">
    <w:abstractNumId w:val="40"/>
  </w:num>
  <w:num w:numId="34">
    <w:abstractNumId w:val="45"/>
  </w:num>
  <w:num w:numId="35">
    <w:abstractNumId w:val="33"/>
  </w:num>
  <w:num w:numId="36">
    <w:abstractNumId w:val="29"/>
  </w:num>
  <w:num w:numId="37">
    <w:abstractNumId w:val="38"/>
  </w:num>
  <w:num w:numId="38">
    <w:abstractNumId w:val="42"/>
  </w:num>
  <w:num w:numId="39">
    <w:abstractNumId w:val="31"/>
  </w:num>
  <w:num w:numId="40">
    <w:abstractNumId w:val="28"/>
  </w:num>
  <w:num w:numId="41">
    <w:abstractNumId w:val="44"/>
  </w:num>
  <w:num w:numId="42">
    <w:abstractNumId w:val="19"/>
  </w:num>
  <w:num w:numId="43">
    <w:abstractNumId w:val="35"/>
  </w:num>
  <w:num w:numId="44">
    <w:abstractNumId w:val="37"/>
  </w:num>
  <w:num w:numId="45">
    <w:abstractNumId w:val="13"/>
  </w:num>
  <w:num w:numId="46">
    <w:abstractNumId w:val="3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4299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B100A-0E91-48C9-8561-CF27C89C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8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5569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2017-09-23T07:36:00Z</dcterms:created>
  <dcterms:modified xsi:type="dcterms:W3CDTF">2017-09-23T07:43:00Z</dcterms:modified>
</cp:coreProperties>
</file>